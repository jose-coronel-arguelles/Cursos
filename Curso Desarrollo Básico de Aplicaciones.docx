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9A1079" w:rsidTr="009A1079">
        <w:tc>
          <w:tcPr>
            <w:tcW w:w="3200" w:type="pct"/>
            <w:shd w:val="clear" w:color="auto" w:fill="983620" w:themeFill="accent2"/>
          </w:tcPr>
          <w:p w:rsidR="005B50E4" w:rsidRDefault="005B50E4">
            <w:pPr>
              <w:pStyle w:val="Sinespaciado"/>
            </w:pPr>
          </w:p>
        </w:tc>
        <w:tc>
          <w:tcPr>
            <w:tcW w:w="104" w:type="pct"/>
          </w:tcPr>
          <w:p w:rsidR="005B50E4" w:rsidRDefault="005B50E4">
            <w:pPr>
              <w:pStyle w:val="Sinespaciado"/>
            </w:pPr>
          </w:p>
        </w:tc>
        <w:tc>
          <w:tcPr>
            <w:tcW w:w="1700" w:type="pct"/>
            <w:shd w:val="clear" w:color="auto" w:fill="7F7F7F" w:themeFill="text1" w:themeFillTint="80"/>
          </w:tcPr>
          <w:p w:rsidR="005B50E4" w:rsidRDefault="005B50E4">
            <w:pPr>
              <w:pStyle w:val="Sinespaciado"/>
            </w:pPr>
          </w:p>
        </w:tc>
      </w:tr>
      <w:tr w:rsidR="009A1079" w:rsidTr="009A1079">
        <w:trPr>
          <w:trHeight w:val="720"/>
        </w:trPr>
        <w:tc>
          <w:tcPr>
            <w:tcW w:w="3200" w:type="pct"/>
            <w:vAlign w:val="bottom"/>
          </w:tcPr>
          <w:p w:rsidR="005B50E4" w:rsidRDefault="005B50E4"/>
        </w:tc>
        <w:tc>
          <w:tcPr>
            <w:tcW w:w="104" w:type="pct"/>
            <w:vAlign w:val="bottom"/>
          </w:tcPr>
          <w:p w:rsidR="005B50E4" w:rsidRDefault="005B50E4"/>
        </w:tc>
        <w:tc>
          <w:tcPr>
            <w:tcW w:w="1700" w:type="pct"/>
            <w:vAlign w:val="bottom"/>
          </w:tcPr>
          <w:p w:rsidR="005B50E4" w:rsidRDefault="00FE2D64">
            <w:pPr>
              <w:pStyle w:val="Encabezado"/>
            </w:pPr>
            <w:r>
              <w:t>Agosto 2016</w:t>
            </w:r>
            <w:r w:rsidR="009A1079">
              <w:br/>
            </w:r>
            <w:r>
              <w:t>Sábados 8:00 – 1:00 pm</w:t>
            </w:r>
          </w:p>
        </w:tc>
      </w:tr>
      <w:tr w:rsidR="009A1079" w:rsidTr="009A1079">
        <w:trPr>
          <w:trHeight w:val="1800"/>
        </w:trPr>
        <w:tc>
          <w:tcPr>
            <w:tcW w:w="3200" w:type="pct"/>
            <w:vAlign w:val="bottom"/>
          </w:tcPr>
          <w:sdt>
            <w:sdtPr>
              <w:rPr>
                <w:sz w:val="72"/>
              </w:rPr>
              <w:alias w:val="Title"/>
              <w:tag w:val=""/>
              <w:id w:val="-841541200"/>
              <w:placeholder>
                <w:docPart w:val="1702C3225949B449AB9AE5BACAA811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:rsidR="005B50E4" w:rsidRPr="009A1079" w:rsidRDefault="009A1079">
                <w:pPr>
                  <w:pStyle w:val="Ttulo"/>
                  <w:jc w:val="both"/>
                  <w:rPr>
                    <w:sz w:val="72"/>
                  </w:rPr>
                </w:pPr>
                <w:r w:rsidRPr="009A1079">
                  <w:rPr>
                    <w:sz w:val="72"/>
                  </w:rPr>
                  <w:t xml:space="preserve">.Net Web </w:t>
                </w:r>
                <w:proofErr w:type="spellStart"/>
                <w:r w:rsidRPr="009A1079">
                  <w:rPr>
                    <w:sz w:val="72"/>
                  </w:rPr>
                  <w:t>Developer</w:t>
                </w:r>
                <w:proofErr w:type="spellEnd"/>
              </w:p>
            </w:sdtContent>
          </w:sdt>
          <w:p w:rsidR="005B50E4" w:rsidRDefault="009A1079" w:rsidP="009A1079">
            <w:pPr>
              <w:pStyle w:val="Subttulo"/>
            </w:pPr>
            <w:sdt>
              <w:sdtPr>
                <w:alias w:val="Subtítulo"/>
                <w:tag w:val=""/>
                <w:id w:val="-1702467403"/>
                <w:placeholder>
                  <w:docPart w:val="CE47C1382A38584DA709A322CAEA30D8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>
                  <w:t xml:space="preserve">Desarrollo </w:t>
                </w:r>
                <w:r w:rsidR="00BB05B6">
                  <w:t>Básico de Aplicaciones</w:t>
                </w:r>
              </w:sdtContent>
            </w:sdt>
          </w:p>
        </w:tc>
        <w:tc>
          <w:tcPr>
            <w:tcW w:w="104" w:type="pct"/>
            <w:vAlign w:val="bottom"/>
          </w:tcPr>
          <w:p w:rsidR="005B50E4" w:rsidRDefault="005B50E4"/>
        </w:tc>
        <w:tc>
          <w:tcPr>
            <w:tcW w:w="1700" w:type="pct"/>
            <w:vAlign w:val="bottom"/>
          </w:tcPr>
          <w:p w:rsidR="005B50E4" w:rsidRPr="00FE2D64" w:rsidRDefault="009A1079" w:rsidP="00FE2D64">
            <w:pPr>
              <w:pStyle w:val="ContactDetails"/>
              <w:rPr>
                <w:lang w:val="es-ES"/>
              </w:rPr>
            </w:pPr>
            <w:r>
              <w:rPr>
                <w:lang w:val="es-ES"/>
              </w:rPr>
              <w:t>Instructor:</w:t>
            </w:r>
            <w:r w:rsidR="00FE2D64">
              <w:rPr>
                <w:lang w:val="es-ES"/>
              </w:rPr>
              <w:t xml:space="preserve"> José Coronel</w:t>
            </w:r>
            <w:r>
              <w:br/>
            </w:r>
            <w:r>
              <w:rPr>
                <w:lang w:val="es-ES"/>
              </w:rPr>
              <w:t xml:space="preserve">Correo electrónico: </w:t>
            </w:r>
            <w:proofErr w:type="spellStart"/>
            <w:r w:rsidR="00FE2D64">
              <w:rPr>
                <w:lang w:val="es-ES"/>
              </w:rPr>
              <w:t>josecoronelarguelles@gmailcom</w:t>
            </w:r>
            <w:proofErr w:type="spellEnd"/>
            <w:r>
              <w:br/>
            </w:r>
            <w:r>
              <w:rPr>
                <w:lang w:val="es-ES"/>
              </w:rPr>
              <w:t xml:space="preserve">Teléfono: </w:t>
            </w:r>
            <w:r w:rsidR="00FE2D64">
              <w:rPr>
                <w:lang w:val="es-ES"/>
              </w:rPr>
              <w:t>962364784</w:t>
            </w:r>
            <w:r>
              <w:br/>
            </w:r>
            <w:r>
              <w:rPr>
                <w:lang w:val="es-ES"/>
              </w:rPr>
              <w:t xml:space="preserve">Despacho: </w:t>
            </w:r>
            <w:r>
              <w:fldChar w:fldCharType="begin"/>
            </w:r>
            <w:r>
              <w:instrText>PLACEHOLDER "[Location]" \* MERGEFORMAT</w:instrText>
            </w:r>
            <w:r>
              <w:fldChar w:fldCharType="separate"/>
            </w:r>
            <w:r>
              <w:rPr>
                <w:lang w:val="es-ES"/>
              </w:rPr>
              <w:t>[Ubicación]</w:t>
            </w:r>
            <w:r>
              <w:fldChar w:fldCharType="end"/>
            </w:r>
            <w:r w:rsidR="00FE2D64">
              <w:t xml:space="preserve"> </w:t>
            </w:r>
          </w:p>
        </w:tc>
      </w:tr>
      <w:tr w:rsidR="009A1079" w:rsidTr="009A1079">
        <w:tc>
          <w:tcPr>
            <w:tcW w:w="3200" w:type="pct"/>
            <w:shd w:val="clear" w:color="auto" w:fill="983620" w:themeFill="accent2"/>
          </w:tcPr>
          <w:p w:rsidR="005B50E4" w:rsidRDefault="005B50E4">
            <w:pPr>
              <w:pStyle w:val="Sinespaciado"/>
            </w:pPr>
          </w:p>
        </w:tc>
        <w:tc>
          <w:tcPr>
            <w:tcW w:w="104" w:type="pct"/>
          </w:tcPr>
          <w:p w:rsidR="005B50E4" w:rsidRDefault="005B50E4">
            <w:pPr>
              <w:pStyle w:val="Sinespaciado"/>
            </w:pPr>
          </w:p>
        </w:tc>
        <w:tc>
          <w:tcPr>
            <w:tcW w:w="1700" w:type="pct"/>
            <w:shd w:val="clear" w:color="auto" w:fill="7F7F7F" w:themeFill="text1" w:themeFillTint="80"/>
          </w:tcPr>
          <w:p w:rsidR="005B50E4" w:rsidRDefault="005B50E4">
            <w:pPr>
              <w:pStyle w:val="Sinespaciado"/>
            </w:pPr>
          </w:p>
        </w:tc>
      </w:tr>
    </w:tbl>
    <w:p w:rsidR="005B50E4" w:rsidRDefault="005B50E4">
      <w:pPr>
        <w:pStyle w:val="Sinespaciado"/>
      </w:pPr>
    </w:p>
    <w:tbl>
      <w:tblPr>
        <w:tblW w:w="4936" w:type="pct"/>
        <w:tblInd w:w="144" w:type="dxa"/>
        <w:tblLook w:val="04A0" w:firstRow="1" w:lastRow="0" w:firstColumn="1" w:lastColumn="0" w:noHBand="0" w:noVBand="1"/>
      </w:tblPr>
      <w:tblGrid>
        <w:gridCol w:w="7092"/>
        <w:gridCol w:w="228"/>
        <w:gridCol w:w="3839"/>
      </w:tblGrid>
      <w:tr w:rsidR="009A1079" w:rsidTr="009A1079">
        <w:trPr>
          <w:trHeight w:val="2160"/>
        </w:trPr>
        <w:tc>
          <w:tcPr>
            <w:tcW w:w="3178" w:type="pct"/>
          </w:tcPr>
          <w:p w:rsidR="005B50E4" w:rsidRDefault="009A1079">
            <w:pPr>
              <w:pStyle w:val="Ttulo1"/>
            </w:pPr>
            <w:r>
              <w:rPr>
                <w:lang w:val="es-ES"/>
              </w:rPr>
              <w:t>Información general</w:t>
            </w:r>
          </w:p>
          <w:p w:rsidR="009A1079" w:rsidRPr="009A1079" w:rsidRDefault="009A1079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En este curso, se dará los conocimientos necesarios para que el participante pueda desarrollar aplicaciones web ASP.NET MVC. El desarrollo se orientará a casos que se pueden darse en un entorno laboral.</w:t>
            </w:r>
          </w:p>
          <w:p w:rsidR="005B50E4" w:rsidRDefault="009A1079">
            <w:pPr>
              <w:pStyle w:val="Ttulo1"/>
            </w:pPr>
            <w:r>
              <w:rPr>
                <w:lang w:val="es-ES"/>
              </w:rPr>
              <w:t>Objetivos</w:t>
            </w:r>
          </w:p>
          <w:p w:rsidR="009A1079" w:rsidRDefault="009A1079" w:rsidP="009A1079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El participante podrá desarrollar aplicaciones web ASP.NET MVC</w:t>
            </w:r>
            <w:r w:rsidR="00BB05B6">
              <w:rPr>
                <w:rFonts w:eastAsiaTheme="minorHAnsi"/>
                <w:bCs/>
                <w:color w:val="auto"/>
              </w:rPr>
              <w:t xml:space="preserve">, se compartirá experiencias y </w:t>
            </w:r>
            <w:proofErr w:type="spellStart"/>
            <w:r w:rsidR="00BB05B6">
              <w:rPr>
                <w:rFonts w:eastAsiaTheme="minorHAnsi"/>
                <w:bCs/>
                <w:color w:val="auto"/>
              </w:rPr>
              <w:t>tips</w:t>
            </w:r>
            <w:proofErr w:type="spellEnd"/>
            <w:r w:rsidR="00BB05B6">
              <w:rPr>
                <w:rFonts w:eastAsiaTheme="minorHAnsi"/>
                <w:bCs/>
                <w:color w:val="auto"/>
              </w:rPr>
              <w:t xml:space="preserve"> que ayudará al alumno a desempeñarse en un equipo de trabajo</w:t>
            </w:r>
            <w:r>
              <w:rPr>
                <w:rFonts w:eastAsiaTheme="minorHAnsi"/>
                <w:bCs/>
                <w:color w:val="auto"/>
              </w:rPr>
              <w:t xml:space="preserve">. Adicionalmente, conocerá y aplicará las características de: </w:t>
            </w:r>
          </w:p>
          <w:p w:rsidR="009A1079" w:rsidRDefault="009A1079" w:rsidP="009A1079">
            <w:pPr>
              <w:pStyle w:val="Prrafodelista"/>
              <w:numPr>
                <w:ilvl w:val="0"/>
                <w:numId w:val="8"/>
              </w:numPr>
              <w:rPr>
                <w:rFonts w:eastAsiaTheme="minorHAnsi"/>
                <w:bCs/>
                <w:color w:val="auto"/>
              </w:rPr>
            </w:pPr>
            <w:r w:rsidRPr="009A1079">
              <w:rPr>
                <w:rFonts w:eastAsiaTheme="minorHAnsi"/>
                <w:bCs/>
                <w:color w:val="auto"/>
              </w:rPr>
              <w:t>LINQ</w:t>
            </w:r>
          </w:p>
          <w:p w:rsidR="009A1079" w:rsidRDefault="009A1079" w:rsidP="009A1079">
            <w:pPr>
              <w:pStyle w:val="Prrafodelista"/>
              <w:numPr>
                <w:ilvl w:val="0"/>
                <w:numId w:val="8"/>
              </w:num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HTML5</w:t>
            </w:r>
            <w:r w:rsidRPr="009A1079">
              <w:rPr>
                <w:rFonts w:eastAsiaTheme="minorHAnsi"/>
                <w:bCs/>
                <w:color w:val="auto"/>
              </w:rPr>
              <w:t xml:space="preserve"> </w:t>
            </w:r>
          </w:p>
          <w:p w:rsidR="009A1079" w:rsidRDefault="009A1079" w:rsidP="009A1079">
            <w:pPr>
              <w:pStyle w:val="Prrafodelista"/>
              <w:numPr>
                <w:ilvl w:val="0"/>
                <w:numId w:val="8"/>
              </w:numPr>
              <w:rPr>
                <w:rFonts w:eastAsiaTheme="minorHAnsi"/>
                <w:bCs/>
                <w:color w:val="auto"/>
              </w:rPr>
            </w:pPr>
            <w:r w:rsidRPr="009A1079">
              <w:rPr>
                <w:rFonts w:eastAsiaTheme="minorHAnsi"/>
                <w:bCs/>
                <w:color w:val="auto"/>
              </w:rPr>
              <w:t>JavaScr</w:t>
            </w:r>
            <w:r>
              <w:rPr>
                <w:rFonts w:eastAsiaTheme="minorHAnsi"/>
                <w:bCs/>
                <w:color w:val="auto"/>
              </w:rPr>
              <w:t>ipt</w:t>
            </w:r>
            <w:r w:rsidRPr="009A1079">
              <w:rPr>
                <w:rFonts w:eastAsiaTheme="minorHAnsi"/>
                <w:bCs/>
                <w:color w:val="auto"/>
              </w:rPr>
              <w:t xml:space="preserve"> </w:t>
            </w:r>
          </w:p>
          <w:p w:rsidR="009A1079" w:rsidRDefault="009A1079" w:rsidP="009A1079">
            <w:pPr>
              <w:pStyle w:val="Prrafodelista"/>
              <w:numPr>
                <w:ilvl w:val="0"/>
                <w:numId w:val="8"/>
              </w:numPr>
              <w:rPr>
                <w:rFonts w:eastAsiaTheme="minorHAnsi"/>
                <w:bCs/>
                <w:color w:val="auto"/>
              </w:rPr>
            </w:pPr>
            <w:r w:rsidRPr="009A1079">
              <w:rPr>
                <w:rFonts w:eastAsiaTheme="minorHAnsi"/>
                <w:bCs/>
                <w:color w:val="auto"/>
              </w:rPr>
              <w:t xml:space="preserve">Manejo de log </w:t>
            </w:r>
          </w:p>
          <w:p w:rsidR="005B50E4" w:rsidRDefault="009A1079" w:rsidP="009A1079">
            <w:pPr>
              <w:pStyle w:val="Prrafodelista"/>
              <w:numPr>
                <w:ilvl w:val="0"/>
                <w:numId w:val="8"/>
              </w:numPr>
              <w:rPr>
                <w:rFonts w:eastAsiaTheme="minorHAnsi"/>
                <w:bCs/>
                <w:color w:val="auto"/>
              </w:rPr>
            </w:pPr>
            <w:r w:rsidRPr="009A1079">
              <w:rPr>
                <w:rFonts w:eastAsiaTheme="minorHAnsi"/>
                <w:bCs/>
                <w:color w:val="auto"/>
              </w:rPr>
              <w:t xml:space="preserve">Gestión de configuración. </w:t>
            </w:r>
          </w:p>
          <w:p w:rsidR="00082618" w:rsidRPr="009A1079" w:rsidRDefault="00082618" w:rsidP="009A1079">
            <w:pPr>
              <w:pStyle w:val="Prrafodelista"/>
              <w:numPr>
                <w:ilvl w:val="0"/>
                <w:numId w:val="8"/>
              </w:num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Despliegue de aplicaciones.</w:t>
            </w:r>
          </w:p>
          <w:p w:rsidR="005B50E4" w:rsidRDefault="009A1079">
            <w:pPr>
              <w:pStyle w:val="Ttulo1"/>
            </w:pPr>
            <w:r>
              <w:rPr>
                <w:lang w:val="es-ES"/>
              </w:rPr>
              <w:t>Requisitos</w:t>
            </w:r>
          </w:p>
          <w:p w:rsidR="005B50E4" w:rsidRDefault="009A1079" w:rsidP="009A1079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Conocimientos básicos de:</w:t>
            </w:r>
          </w:p>
          <w:p w:rsidR="009A1079" w:rsidRDefault="009A1079" w:rsidP="009A1079">
            <w:pPr>
              <w:pStyle w:val="Prrafodelista"/>
              <w:numPr>
                <w:ilvl w:val="0"/>
                <w:numId w:val="9"/>
              </w:numPr>
            </w:pPr>
            <w:r>
              <w:t>Net. Framework 4.5.1 o 4.6</w:t>
            </w:r>
          </w:p>
          <w:p w:rsidR="009A1079" w:rsidRPr="00FE2D64" w:rsidRDefault="009A1079" w:rsidP="009A1079">
            <w:pPr>
              <w:pStyle w:val="Prrafodelista"/>
              <w:numPr>
                <w:ilvl w:val="0"/>
                <w:numId w:val="9"/>
              </w:numPr>
              <w:rPr>
                <w:highlight w:val="yellow"/>
              </w:rPr>
            </w:pPr>
            <w:r w:rsidRPr="00FE2D64">
              <w:rPr>
                <w:highlight w:val="yellow"/>
              </w:rPr>
              <w:t xml:space="preserve">Visual Studio </w:t>
            </w:r>
            <w:proofErr w:type="spellStart"/>
            <w:r w:rsidRPr="00FE2D64">
              <w:rPr>
                <w:highlight w:val="yellow"/>
              </w:rPr>
              <w:t>Code</w:t>
            </w:r>
            <w:proofErr w:type="spellEnd"/>
          </w:p>
          <w:p w:rsidR="009A1079" w:rsidRDefault="009A1079" w:rsidP="009A1079">
            <w:pPr>
              <w:pStyle w:val="Prrafodelista"/>
              <w:numPr>
                <w:ilvl w:val="0"/>
                <w:numId w:val="9"/>
              </w:numPr>
            </w:pPr>
            <w:r>
              <w:t>C# .Net.</w:t>
            </w:r>
          </w:p>
          <w:p w:rsidR="009A1079" w:rsidRDefault="009A1079" w:rsidP="009A1079">
            <w:pPr>
              <w:pStyle w:val="Prrafodelista"/>
              <w:numPr>
                <w:ilvl w:val="0"/>
                <w:numId w:val="9"/>
              </w:numPr>
            </w:pPr>
            <w:r>
              <w:t>POO (programación orientada a objetos)</w:t>
            </w:r>
          </w:p>
          <w:p w:rsidR="005B50E4" w:rsidRDefault="009A1079">
            <w:pPr>
              <w:pStyle w:val="Ttulo1"/>
              <w:rPr>
                <w:rFonts w:eastAsiaTheme="minorHAnsi"/>
                <w:bCs w:val="0"/>
                <w:color w:val="auto"/>
              </w:rPr>
            </w:pPr>
            <w:r>
              <w:rPr>
                <w:lang w:val="es-ES"/>
              </w:rPr>
              <w:t>Evaluación</w:t>
            </w:r>
          </w:p>
          <w:p w:rsidR="005B50E4" w:rsidRDefault="009A1079" w:rsidP="00FE2D64">
            <w:pPr>
              <w:rPr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Cs/>
                <w:color w:val="auto"/>
              </w:rPr>
              <w:t>La evaluación teórica /práctica</w:t>
            </w:r>
            <w:r w:rsidR="00FE2D64">
              <w:rPr>
                <w:rFonts w:eastAsiaTheme="minorHAnsi"/>
                <w:bCs/>
                <w:color w:val="auto"/>
              </w:rPr>
              <w:t xml:space="preserve"> se dará de acuerdo al nivel participativo del alumno. Se evaluará las investigaciones de temas vistos en clases.</w:t>
            </w:r>
          </w:p>
        </w:tc>
        <w:tc>
          <w:tcPr>
            <w:tcW w:w="102" w:type="pct"/>
          </w:tcPr>
          <w:p w:rsidR="005B50E4" w:rsidRDefault="005B50E4"/>
        </w:tc>
        <w:tc>
          <w:tcPr>
            <w:tcW w:w="1720" w:type="pct"/>
          </w:tcPr>
          <w:p w:rsidR="005B50E4" w:rsidRDefault="009A1079">
            <w:pPr>
              <w:pStyle w:val="Ttulo2"/>
            </w:pPr>
            <w:r>
              <w:rPr>
                <w:lang w:val="es-ES"/>
              </w:rPr>
              <w:t>Materiales</w:t>
            </w:r>
          </w:p>
          <w:p w:rsidR="005B50E4" w:rsidRDefault="00BB05B6" w:rsidP="00BB05B6">
            <w:pPr>
              <w:pStyle w:val="Textodebloque"/>
            </w:pPr>
            <w:r>
              <w:t>El participante tendrá dos documentos guía:</w:t>
            </w:r>
          </w:p>
          <w:p w:rsidR="00BB05B6" w:rsidRDefault="00BB05B6" w:rsidP="00BB05B6">
            <w:pPr>
              <w:pStyle w:val="Textodebloque"/>
              <w:numPr>
                <w:ilvl w:val="0"/>
                <w:numId w:val="10"/>
              </w:numPr>
            </w:pPr>
            <w:r>
              <w:t>Guía de instalación y configuración.</w:t>
            </w:r>
          </w:p>
          <w:p w:rsidR="00BB05B6" w:rsidRDefault="00BB05B6" w:rsidP="00BB05B6">
            <w:pPr>
              <w:pStyle w:val="Textodebloque"/>
              <w:numPr>
                <w:ilvl w:val="0"/>
                <w:numId w:val="10"/>
              </w:numPr>
            </w:pPr>
            <w:r>
              <w:t>Guía de desarrollo y  despliegue.</w:t>
            </w:r>
          </w:p>
          <w:p w:rsidR="005B50E4" w:rsidRDefault="009A1079">
            <w:pPr>
              <w:pStyle w:val="Ttulo2"/>
            </w:pPr>
            <w:r>
              <w:rPr>
                <w:lang w:val="es-ES"/>
              </w:rPr>
              <w:t>Fechas importantes</w:t>
            </w:r>
          </w:p>
          <w:p w:rsidR="005B50E4" w:rsidRDefault="00BB05B6">
            <w:pPr>
              <w:pStyle w:val="Fecha"/>
            </w:pPr>
            <w:r w:rsidRPr="00BB05B6">
              <w:rPr>
                <w:highlight w:val="yellow"/>
              </w:rPr>
              <w:t>01/01/1900</w:t>
            </w:r>
          </w:p>
          <w:p w:rsidR="005B50E4" w:rsidRDefault="00BB05B6">
            <w:pPr>
              <w:pStyle w:val="Textodebloque"/>
            </w:pPr>
            <w:r>
              <w:t>Inicio de clases</w:t>
            </w:r>
          </w:p>
          <w:p w:rsidR="005B50E4" w:rsidRDefault="00BB05B6">
            <w:pPr>
              <w:pStyle w:val="Fecha"/>
            </w:pPr>
            <w:r w:rsidRPr="00BB05B6">
              <w:rPr>
                <w:highlight w:val="yellow"/>
              </w:rPr>
              <w:t>01/01/1900</w:t>
            </w:r>
          </w:p>
          <w:p w:rsidR="005B50E4" w:rsidRDefault="00BB05B6">
            <w:pPr>
              <w:pStyle w:val="Textodebloque"/>
            </w:pPr>
            <w:r>
              <w:t>Evaluación teórica.</w:t>
            </w:r>
          </w:p>
          <w:p w:rsidR="005B50E4" w:rsidRDefault="00BB05B6">
            <w:pPr>
              <w:pStyle w:val="Fecha"/>
            </w:pPr>
            <w:r w:rsidRPr="00BB05B6">
              <w:rPr>
                <w:highlight w:val="yellow"/>
              </w:rPr>
              <w:t>01/01/1900</w:t>
            </w:r>
          </w:p>
          <w:p w:rsidR="005B50E4" w:rsidRDefault="00BB05B6" w:rsidP="00BB05B6">
            <w:pPr>
              <w:pStyle w:val="Textodebloque"/>
            </w:pPr>
            <w:r>
              <w:t>Entrega de proyecto</w:t>
            </w:r>
          </w:p>
          <w:p w:rsidR="00BB05B6" w:rsidRDefault="00BB05B6" w:rsidP="00BB05B6">
            <w:pPr>
              <w:pStyle w:val="Textodebloque"/>
            </w:pPr>
          </w:p>
          <w:p w:rsidR="00BB05B6" w:rsidRDefault="00BB05B6" w:rsidP="00BB05B6">
            <w:pPr>
              <w:pStyle w:val="Ttulo2"/>
            </w:pPr>
            <w:r>
              <w:rPr>
                <w:lang w:val="es-ES"/>
              </w:rPr>
              <w:t>Próximos Cursos.</w:t>
            </w:r>
          </w:p>
          <w:p w:rsidR="00BB05B6" w:rsidRDefault="00BB05B6" w:rsidP="00BB05B6">
            <w:pPr>
              <w:pStyle w:val="Fecha"/>
            </w:pPr>
            <w:r>
              <w:t xml:space="preserve">Desarrollo de servicios WCF REST e integración con </w:t>
            </w:r>
            <w:r w:rsidR="00082618">
              <w:t xml:space="preserve">aplicaciones web. </w:t>
            </w:r>
            <w:bookmarkStart w:id="0" w:name="_GoBack"/>
            <w:bookmarkEnd w:id="0"/>
          </w:p>
          <w:p w:rsidR="00082618" w:rsidRPr="00082618" w:rsidRDefault="00082618" w:rsidP="00082618"/>
          <w:p w:rsidR="00BB05B6" w:rsidRDefault="00BB05B6" w:rsidP="00BB05B6">
            <w:pPr>
              <w:pStyle w:val="Textodebloque"/>
            </w:pPr>
          </w:p>
        </w:tc>
      </w:tr>
    </w:tbl>
    <w:p w:rsidR="005B50E4" w:rsidRDefault="005B50E4"/>
    <w:sectPr w:rsidR="005B50E4">
      <w:footerReference w:type="default" r:id="rId8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5B6" w:rsidRDefault="00BB05B6">
      <w:pPr>
        <w:spacing w:after="0" w:line="240" w:lineRule="auto"/>
      </w:pPr>
      <w:r>
        <w:separator/>
      </w:r>
    </w:p>
  </w:endnote>
  <w:endnote w:type="continuationSeparator" w:id="0">
    <w:p w:rsidR="00BB05B6" w:rsidRDefault="00BB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BB05B6" w:rsidTr="009A1079">
      <w:tc>
        <w:tcPr>
          <w:tcW w:w="3200" w:type="pct"/>
          <w:shd w:val="clear" w:color="auto" w:fill="983620" w:themeFill="accent2"/>
        </w:tcPr>
        <w:p w:rsidR="00BB05B6" w:rsidRDefault="00BB05B6" w:rsidP="009A1079">
          <w:pPr>
            <w:pStyle w:val="Sinespaciado"/>
          </w:pPr>
        </w:p>
      </w:tc>
      <w:tc>
        <w:tcPr>
          <w:tcW w:w="104" w:type="pct"/>
        </w:tcPr>
        <w:p w:rsidR="00BB05B6" w:rsidRDefault="00BB05B6" w:rsidP="009A1079">
          <w:pPr>
            <w:pStyle w:val="Sinespaciado"/>
          </w:pPr>
        </w:p>
      </w:tc>
      <w:tc>
        <w:tcPr>
          <w:tcW w:w="1700" w:type="pct"/>
          <w:shd w:val="clear" w:color="auto" w:fill="7F7F7F" w:themeFill="text1" w:themeFillTint="80"/>
        </w:tcPr>
        <w:p w:rsidR="00BB05B6" w:rsidRDefault="00BB05B6" w:rsidP="009A1079">
          <w:pPr>
            <w:pStyle w:val="Sinespaciado"/>
          </w:pPr>
        </w:p>
      </w:tc>
    </w:tr>
    <w:tr w:rsidR="00BB05B6" w:rsidTr="009A1079">
      <w:tc>
        <w:tcPr>
          <w:tcW w:w="3200" w:type="pct"/>
          <w:vAlign w:val="bottom"/>
        </w:tcPr>
        <w:sdt>
          <w:sdtPr>
            <w:alias w:val="Subtítulo"/>
            <w:tag w:val=""/>
            <w:id w:val="-6520578"/>
            <w:placeholder>
              <w:docPart w:val="EB01ACA26A426C47AA8D527DF40D3A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Content>
            <w:p w:rsidR="00BB05B6" w:rsidRPr="0055491E" w:rsidRDefault="00BB05B6" w:rsidP="009A1079">
              <w:pPr>
                <w:pStyle w:val="Piedepgina"/>
                <w:rPr>
                  <w:color w:val="404040" w:themeColor="text1" w:themeTint="BF"/>
                </w:rPr>
              </w:pPr>
              <w:r>
                <w:t>Desarrollo Básico de Aplicaciones</w:t>
              </w:r>
            </w:p>
          </w:sdtContent>
        </w:sdt>
      </w:tc>
      <w:tc>
        <w:tcPr>
          <w:tcW w:w="104" w:type="pct"/>
          <w:vAlign w:val="bottom"/>
        </w:tcPr>
        <w:p w:rsidR="00BB05B6" w:rsidRDefault="00BB05B6" w:rsidP="009A1079">
          <w:pPr>
            <w:pStyle w:val="Piedepgina"/>
          </w:pPr>
        </w:p>
      </w:tc>
      <w:tc>
        <w:tcPr>
          <w:tcW w:w="1700" w:type="pct"/>
          <w:vAlign w:val="bottom"/>
        </w:tcPr>
        <w:p w:rsidR="00BB05B6" w:rsidRDefault="00BB05B6" w:rsidP="009A1079">
          <w:pPr>
            <w:pStyle w:val="FooterRight"/>
          </w:pPr>
          <w:r>
            <w:fldChar w:fldCharType="begin"/>
          </w:r>
          <w:r>
            <w:instrText>Página</w:instrText>
          </w:r>
          <w:r>
            <w:fldChar w:fldCharType="separate"/>
          </w:r>
          <w:r>
            <w:rPr>
              <w:noProof/>
              <w:lang w:val="es-ES"/>
            </w:rPr>
            <w:t>1</w:t>
          </w:r>
          <w:r>
            <w:fldChar w:fldCharType="end"/>
          </w:r>
        </w:p>
      </w:tc>
    </w:tr>
  </w:tbl>
  <w:p w:rsidR="00BB05B6" w:rsidRDefault="00BB05B6" w:rsidP="009A1079">
    <w:pPr>
      <w:pStyle w:val="Sinespaciad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5B6" w:rsidRDefault="00BB05B6">
      <w:pPr>
        <w:spacing w:after="0" w:line="240" w:lineRule="auto"/>
      </w:pPr>
      <w:r>
        <w:separator/>
      </w:r>
    </w:p>
  </w:footnote>
  <w:footnote w:type="continuationSeparator" w:id="0">
    <w:p w:rsidR="00BB05B6" w:rsidRDefault="00BB0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aconvietas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0DCD1B92"/>
    <w:multiLevelType w:val="hybridMultilevel"/>
    <w:tmpl w:val="BF780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D57BB"/>
    <w:multiLevelType w:val="hybridMultilevel"/>
    <w:tmpl w:val="E2FEC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90594"/>
    <w:multiLevelType w:val="hybridMultilevel"/>
    <w:tmpl w:val="6A98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79"/>
    <w:rsid w:val="00082618"/>
    <w:rsid w:val="005B50E4"/>
    <w:rsid w:val="009A1079"/>
    <w:rsid w:val="00BB05B6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89F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04040" w:themeColor="text1" w:themeTint="BF"/>
      <w:sz w:val="20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Ttulo6Car">
    <w:name w:val="Título 6 Car"/>
    <w:basedOn w:val="Fuentedeprrafopredeter"/>
    <w:link w:val="Ttulo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Ttulo7Car">
    <w:name w:val="Título 7 Car"/>
    <w:basedOn w:val="Fuentedeprrafopredeter"/>
    <w:link w:val="Ttulo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Ttulo8Car">
    <w:name w:val="Título 8 Car"/>
    <w:basedOn w:val="Fuentedeprrafopredeter"/>
    <w:link w:val="Ttulo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Textodebloque">
    <w:name w:val="Block Text"/>
    <w:basedOn w:val="Normal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styleId="Epgrafe">
    <w:name w:val="caption"/>
    <w:basedOn w:val="Normal"/>
    <w:next w:val="Normal"/>
    <w:uiPriority w:val="1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pPr>
      <w:spacing w:after="120"/>
    </w:pPr>
    <w:rPr>
      <w:color w:val="7F7F7F" w:themeColor="text1" w:themeTint="80"/>
      <w:sz w:val="18"/>
    </w:rPr>
  </w:style>
  <w:style w:type="paragraph" w:styleId="Fecha">
    <w:name w:val="Date"/>
    <w:basedOn w:val="Normal"/>
    <w:next w:val="Normal"/>
    <w:link w:val="FechaCar"/>
    <w:uiPriority w:val="1"/>
    <w:qFormat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FechaCar">
    <w:name w:val="Fecha Car"/>
    <w:basedOn w:val="Fuentedeprrafopredeter"/>
    <w:link w:val="Fecha"/>
    <w:uiPriority w:val="1"/>
    <w:rPr>
      <w:b/>
      <w:color w:val="7F7F7F" w:themeColor="text1" w:themeTint="80"/>
      <w:sz w:val="18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Piedepgina"/>
    <w:uiPriority w:val="99"/>
    <w:pPr>
      <w:jc w:val="right"/>
    </w:p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EncabezadoCar">
    <w:name w:val="Encabezado Car"/>
    <w:basedOn w:val="Fuentedeprrafopredeter"/>
    <w:link w:val="Encabezado"/>
    <w:uiPriority w:val="99"/>
    <w:rPr>
      <w:color w:val="595959" w:themeColor="text1" w:themeTint="A6"/>
      <w:sz w:val="20"/>
      <w:szCs w:val="24"/>
    </w:rPr>
  </w:style>
  <w:style w:type="paragraph" w:styleId="Listaconvietas">
    <w:name w:val="List Bullet"/>
    <w:basedOn w:val="Normal"/>
    <w:uiPriority w:val="1"/>
    <w:qFormat/>
    <w:pPr>
      <w:tabs>
        <w:tab w:val="num" w:pos="360"/>
      </w:tabs>
      <w:ind w:left="360" w:hanging="360"/>
    </w:pPr>
  </w:style>
  <w:style w:type="paragraph" w:styleId="Listaconnmeros">
    <w:name w:val="List Number"/>
    <w:basedOn w:val="Normal"/>
    <w:uiPriority w:val="1"/>
    <w:qFormat/>
    <w:pPr>
      <w:tabs>
        <w:tab w:val="num" w:pos="360"/>
      </w:tabs>
      <w:ind w:left="360" w:hanging="360"/>
    </w:pPr>
  </w:style>
  <w:style w:type="paragraph" w:styleId="Sinespaciado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Listaconvietas2">
    <w:name w:val="List Bullet 2"/>
    <w:basedOn w:val="Textodebloque"/>
    <w:uiPriority w:val="1"/>
    <w:unhideWhenUsed/>
    <w:qFormat/>
    <w:pPr>
      <w:numPr>
        <w:numId w:val="7"/>
      </w:numPr>
      <w:spacing w:after="40"/>
    </w:pPr>
  </w:style>
  <w:style w:type="paragraph" w:styleId="Prrafodelista">
    <w:name w:val="List Paragraph"/>
    <w:basedOn w:val="Normal"/>
    <w:uiPriority w:val="34"/>
    <w:unhideWhenUsed/>
    <w:qFormat/>
    <w:rsid w:val="009A1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04040" w:themeColor="text1" w:themeTint="BF"/>
      <w:sz w:val="20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Ttulo6Car">
    <w:name w:val="Título 6 Car"/>
    <w:basedOn w:val="Fuentedeprrafopredeter"/>
    <w:link w:val="Ttulo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Ttulo7Car">
    <w:name w:val="Título 7 Car"/>
    <w:basedOn w:val="Fuentedeprrafopredeter"/>
    <w:link w:val="Ttulo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Ttulo8Car">
    <w:name w:val="Título 8 Car"/>
    <w:basedOn w:val="Fuentedeprrafopredeter"/>
    <w:link w:val="Ttulo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Textodebloque">
    <w:name w:val="Block Text"/>
    <w:basedOn w:val="Normal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styleId="Epgrafe">
    <w:name w:val="caption"/>
    <w:basedOn w:val="Normal"/>
    <w:next w:val="Normal"/>
    <w:uiPriority w:val="1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pPr>
      <w:spacing w:after="120"/>
    </w:pPr>
    <w:rPr>
      <w:color w:val="7F7F7F" w:themeColor="text1" w:themeTint="80"/>
      <w:sz w:val="18"/>
    </w:rPr>
  </w:style>
  <w:style w:type="paragraph" w:styleId="Fecha">
    <w:name w:val="Date"/>
    <w:basedOn w:val="Normal"/>
    <w:next w:val="Normal"/>
    <w:link w:val="FechaCar"/>
    <w:uiPriority w:val="1"/>
    <w:qFormat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FechaCar">
    <w:name w:val="Fecha Car"/>
    <w:basedOn w:val="Fuentedeprrafopredeter"/>
    <w:link w:val="Fecha"/>
    <w:uiPriority w:val="1"/>
    <w:rPr>
      <w:b/>
      <w:color w:val="7F7F7F" w:themeColor="text1" w:themeTint="80"/>
      <w:sz w:val="18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Piedepgina"/>
    <w:uiPriority w:val="99"/>
    <w:pPr>
      <w:jc w:val="right"/>
    </w:p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EncabezadoCar">
    <w:name w:val="Encabezado Car"/>
    <w:basedOn w:val="Fuentedeprrafopredeter"/>
    <w:link w:val="Encabezado"/>
    <w:uiPriority w:val="99"/>
    <w:rPr>
      <w:color w:val="595959" w:themeColor="text1" w:themeTint="A6"/>
      <w:sz w:val="20"/>
      <w:szCs w:val="24"/>
    </w:rPr>
  </w:style>
  <w:style w:type="paragraph" w:styleId="Listaconvietas">
    <w:name w:val="List Bullet"/>
    <w:basedOn w:val="Normal"/>
    <w:uiPriority w:val="1"/>
    <w:qFormat/>
    <w:pPr>
      <w:tabs>
        <w:tab w:val="num" w:pos="360"/>
      </w:tabs>
      <w:ind w:left="360" w:hanging="360"/>
    </w:pPr>
  </w:style>
  <w:style w:type="paragraph" w:styleId="Listaconnmeros">
    <w:name w:val="List Number"/>
    <w:basedOn w:val="Normal"/>
    <w:uiPriority w:val="1"/>
    <w:qFormat/>
    <w:pPr>
      <w:tabs>
        <w:tab w:val="num" w:pos="360"/>
      </w:tabs>
      <w:ind w:left="360" w:hanging="360"/>
    </w:pPr>
  </w:style>
  <w:style w:type="paragraph" w:styleId="Sinespaciado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Listaconvietas2">
    <w:name w:val="List Bullet 2"/>
    <w:basedOn w:val="Textodebloque"/>
    <w:uiPriority w:val="1"/>
    <w:unhideWhenUsed/>
    <w:qFormat/>
    <w:pPr>
      <w:numPr>
        <w:numId w:val="7"/>
      </w:numPr>
      <w:spacing w:after="40"/>
    </w:pPr>
  </w:style>
  <w:style w:type="paragraph" w:styleId="Prrafodelista">
    <w:name w:val="List Paragraph"/>
    <w:basedOn w:val="Normal"/>
    <w:uiPriority w:val="34"/>
    <w:unhideWhenUsed/>
    <w:qFormat/>
    <w:rsid w:val="009A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:Applications:Microsoft%20Office%202011:Office:Media:Plantillas:Vista%20Disen&#771;o%20de%20impresio&#769;n:Varios:Programa%20de%20estud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02C3225949B449AB9AE5BACAA81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38F1-F0CB-654B-83EA-801A60902924}"/>
      </w:docPartPr>
      <w:docPartBody>
        <w:p w:rsidR="00000000" w:rsidRDefault="00000000">
          <w:pPr>
            <w:pStyle w:val="1702C3225949B449AB9AE5BACAA8110F"/>
          </w:pPr>
          <w:r>
            <w:rPr>
              <w:lang w:val="es-ES"/>
            </w:rPr>
            <w:t>CS200</w:t>
          </w:r>
        </w:p>
      </w:docPartBody>
    </w:docPart>
    <w:docPart>
      <w:docPartPr>
        <w:name w:val="CE47C1382A38584DA709A322CAEA3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254D1-E48A-3745-882D-B7D513BE8A32}"/>
      </w:docPartPr>
      <w:docPartBody>
        <w:p w:rsidR="00000000" w:rsidRDefault="00000000">
          <w:pPr>
            <w:pStyle w:val="CE47C1382A38584DA709A322CAEA30D8"/>
          </w:pPr>
          <w:r>
            <w:rPr>
              <w:lang w:val="es-ES"/>
            </w:rPr>
            <w:t>Course Name</w:t>
          </w:r>
        </w:p>
      </w:docPartBody>
    </w:docPart>
    <w:docPart>
      <w:docPartPr>
        <w:name w:val="EB01ACA26A426C47AA8D527DF40D3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68E0F-56C9-8947-B19B-127F95230591}"/>
      </w:docPartPr>
      <w:docPartBody>
        <w:p w:rsidR="00000000" w:rsidRDefault="00000000">
          <w:pPr>
            <w:pStyle w:val="EB01ACA26A426C47AA8D527DF40D3A67"/>
          </w:pPr>
          <w:r>
            <w:rPr>
              <w:lang w:val="es-ES"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aconvietas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02C3225949B449AB9AE5BACAA8110F">
    <w:name w:val="1702C3225949B449AB9AE5BACAA8110F"/>
  </w:style>
  <w:style w:type="paragraph" w:customStyle="1" w:styleId="CE47C1382A38584DA709A322CAEA30D8">
    <w:name w:val="CE47C1382A38584DA709A322CAEA30D8"/>
  </w:style>
  <w:style w:type="paragraph" w:customStyle="1" w:styleId="CFAFC46809975C40ADA0BD2F1F794E9B">
    <w:name w:val="CFAFC46809975C40ADA0BD2F1F794E9B"/>
  </w:style>
  <w:style w:type="paragraph" w:styleId="Listaconvietas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s-ES"/>
    </w:rPr>
  </w:style>
  <w:style w:type="paragraph" w:customStyle="1" w:styleId="23E79ABA7B5E5147B012167F0B39014A">
    <w:name w:val="23E79ABA7B5E5147B012167F0B39014A"/>
  </w:style>
  <w:style w:type="paragraph" w:styleId="Listaconnmeros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s-ES"/>
    </w:rPr>
  </w:style>
  <w:style w:type="paragraph" w:customStyle="1" w:styleId="374CD1018C23E64BB4CCEB11E2A6ABA3">
    <w:name w:val="374CD1018C23E64BB4CCEB11E2A6ABA3"/>
  </w:style>
  <w:style w:type="paragraph" w:customStyle="1" w:styleId="5318EEB3DB9B404AA700E142D5061678">
    <w:name w:val="5318EEB3DB9B404AA700E142D5061678"/>
  </w:style>
  <w:style w:type="paragraph" w:styleId="Textodebloque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s-ES"/>
    </w:rPr>
  </w:style>
  <w:style w:type="paragraph" w:styleId="Listaconvietas2">
    <w:name w:val="List Bullet 2"/>
    <w:basedOn w:val="Textodebloque"/>
    <w:uiPriority w:val="1"/>
    <w:unhideWhenUsed/>
    <w:qFormat/>
    <w:pPr>
      <w:numPr>
        <w:numId w:val="3"/>
      </w:numPr>
      <w:spacing w:after="40"/>
    </w:pPr>
  </w:style>
  <w:style w:type="paragraph" w:customStyle="1" w:styleId="B49E7F2C4D44B14FA784CFC235A810CC">
    <w:name w:val="B49E7F2C4D44B14FA784CFC235A810CC"/>
  </w:style>
  <w:style w:type="paragraph" w:customStyle="1" w:styleId="761D8BAAFE740444A399623E0D3F9D63">
    <w:name w:val="761D8BAAFE740444A399623E0D3F9D63"/>
  </w:style>
  <w:style w:type="paragraph" w:customStyle="1" w:styleId="562CBE1C60ECFD45BB325B5F5D22D78E">
    <w:name w:val="562CBE1C60ECFD45BB325B5F5D22D78E"/>
  </w:style>
  <w:style w:type="paragraph" w:customStyle="1" w:styleId="3500901E962AA64B8247B8ED9C9017CF">
    <w:name w:val="3500901E962AA64B8247B8ED9C9017CF"/>
  </w:style>
  <w:style w:type="paragraph" w:customStyle="1" w:styleId="EB01ACA26A426C47AA8D527DF40D3A67">
    <w:name w:val="EB01ACA26A426C47AA8D527DF40D3A6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02C3225949B449AB9AE5BACAA8110F">
    <w:name w:val="1702C3225949B449AB9AE5BACAA8110F"/>
  </w:style>
  <w:style w:type="paragraph" w:customStyle="1" w:styleId="CE47C1382A38584DA709A322CAEA30D8">
    <w:name w:val="CE47C1382A38584DA709A322CAEA30D8"/>
  </w:style>
  <w:style w:type="paragraph" w:customStyle="1" w:styleId="CFAFC46809975C40ADA0BD2F1F794E9B">
    <w:name w:val="CFAFC46809975C40ADA0BD2F1F794E9B"/>
  </w:style>
  <w:style w:type="paragraph" w:styleId="Listaconvietas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s-ES"/>
    </w:rPr>
  </w:style>
  <w:style w:type="paragraph" w:customStyle="1" w:styleId="23E79ABA7B5E5147B012167F0B39014A">
    <w:name w:val="23E79ABA7B5E5147B012167F0B39014A"/>
  </w:style>
  <w:style w:type="paragraph" w:styleId="Listaconnmeros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s-ES"/>
    </w:rPr>
  </w:style>
  <w:style w:type="paragraph" w:customStyle="1" w:styleId="374CD1018C23E64BB4CCEB11E2A6ABA3">
    <w:name w:val="374CD1018C23E64BB4CCEB11E2A6ABA3"/>
  </w:style>
  <w:style w:type="paragraph" w:customStyle="1" w:styleId="5318EEB3DB9B404AA700E142D5061678">
    <w:name w:val="5318EEB3DB9B404AA700E142D5061678"/>
  </w:style>
  <w:style w:type="paragraph" w:styleId="Textodebloque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s-ES"/>
    </w:rPr>
  </w:style>
  <w:style w:type="paragraph" w:styleId="Listaconvietas2">
    <w:name w:val="List Bullet 2"/>
    <w:basedOn w:val="Textodebloque"/>
    <w:uiPriority w:val="1"/>
    <w:unhideWhenUsed/>
    <w:qFormat/>
    <w:pPr>
      <w:numPr>
        <w:numId w:val="3"/>
      </w:numPr>
      <w:spacing w:after="40"/>
    </w:pPr>
  </w:style>
  <w:style w:type="paragraph" w:customStyle="1" w:styleId="B49E7F2C4D44B14FA784CFC235A810CC">
    <w:name w:val="B49E7F2C4D44B14FA784CFC235A810CC"/>
  </w:style>
  <w:style w:type="paragraph" w:customStyle="1" w:styleId="761D8BAAFE740444A399623E0D3F9D63">
    <w:name w:val="761D8BAAFE740444A399623E0D3F9D63"/>
  </w:style>
  <w:style w:type="paragraph" w:customStyle="1" w:styleId="562CBE1C60ECFD45BB325B5F5D22D78E">
    <w:name w:val="562CBE1C60ECFD45BB325B5F5D22D78E"/>
  </w:style>
  <w:style w:type="paragraph" w:customStyle="1" w:styleId="3500901E962AA64B8247B8ED9C9017CF">
    <w:name w:val="3500901E962AA64B8247B8ED9C9017CF"/>
  </w:style>
  <w:style w:type="paragraph" w:customStyle="1" w:styleId="EB01ACA26A426C47AA8D527DF40D3A67">
    <w:name w:val="EB01ACA26A426C47AA8D527DF40D3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Programa de estudios.dotx</Template>
  <TotalTime>42</TotalTime>
  <Pages>1</Pages>
  <Words>219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Web Developer</dc:title>
  <dc:subject>Desarrollo Básico de Aplicaciones</dc:subject>
  <dc:creator>JOSE</dc:creator>
  <cp:keywords/>
  <dc:description/>
  <cp:lastModifiedBy>JOSE</cp:lastModifiedBy>
  <cp:revision>1</cp:revision>
  <dcterms:created xsi:type="dcterms:W3CDTF">2016-06-29T11:24:00Z</dcterms:created>
  <dcterms:modified xsi:type="dcterms:W3CDTF">2016-06-29T12:07:00Z</dcterms:modified>
  <cp:category/>
</cp:coreProperties>
</file>